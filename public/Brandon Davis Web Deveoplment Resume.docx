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4857"/>
        <w:gridCol w:w="231"/>
        <w:gridCol w:w="4627"/>
      </w:tblGrid>
      <w:tr w:rsidR="00931018" w:rsidRPr="003D135F" w14:paraId="4BD684F5" w14:textId="77777777" w:rsidTr="008942BF">
        <w:trPr>
          <w:trHeight w:val="1224"/>
        </w:trPr>
        <w:tc>
          <w:tcPr>
            <w:tcW w:w="5088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19D61D59" w14:textId="77777777" w:rsidR="00931018" w:rsidRPr="001D4099" w:rsidRDefault="00931018" w:rsidP="00931018">
            <w:pPr>
              <w:pStyle w:val="Title"/>
            </w:pPr>
            <w:r>
              <w:t>Brandon</w:t>
            </w:r>
          </w:p>
          <w:p w14:paraId="6AD1E880" w14:textId="46309BCD" w:rsidR="00931018" w:rsidRDefault="00931018" w:rsidP="00931018">
            <w:pPr>
              <w:pStyle w:val="Subtitle"/>
            </w:pPr>
            <w:r>
              <w:t>Davis</w:t>
            </w:r>
          </w:p>
        </w:tc>
        <w:tc>
          <w:tcPr>
            <w:tcW w:w="4627" w:type="dxa"/>
            <w:tcBorders>
              <w:bottom w:val="single" w:sz="24" w:space="0" w:color="ACA8AA" w:themeColor="accent4"/>
            </w:tcBorders>
            <w:vAlign w:val="bottom"/>
          </w:tcPr>
          <w:p w14:paraId="12CD4749" w14:textId="77777777" w:rsidR="00931018" w:rsidRPr="003D135F" w:rsidRDefault="00931018" w:rsidP="00931018">
            <w:pPr>
              <w:pStyle w:val="ContactInfo"/>
            </w:pPr>
            <w:hyperlink r:id="rId10" w:history="1">
              <w:r w:rsidRPr="008942BF">
                <w:rPr>
                  <w:rStyle w:val="Hyperlink"/>
                </w:rPr>
                <w:t>https://github.com/Bdavis90</w:t>
              </w:r>
            </w:hyperlink>
            <w:r>
              <w:t xml:space="preserve"> | Neptune, NJ</w:t>
            </w:r>
            <w:r w:rsidRPr="003D135F">
              <w:t xml:space="preserve"> </w:t>
            </w:r>
          </w:p>
          <w:p w14:paraId="683469F9" w14:textId="77777777" w:rsidR="00931018" w:rsidRDefault="00931018" w:rsidP="00931018">
            <w:pPr>
              <w:pStyle w:val="ContactInfo"/>
            </w:pPr>
            <w:r>
              <w:t>732-791-3954</w:t>
            </w:r>
            <w:r w:rsidRPr="003D135F">
              <w:t xml:space="preserve"> | </w:t>
            </w:r>
            <w:r w:rsidRPr="00CA7A3F">
              <w:t>Brandon.davis1015@gmail.com</w:t>
            </w:r>
          </w:p>
          <w:p w14:paraId="3DD266F9" w14:textId="77777777" w:rsidR="00931018" w:rsidRPr="003D135F" w:rsidRDefault="00931018" w:rsidP="00931018">
            <w:pPr>
              <w:pStyle w:val="ContactInfo"/>
            </w:pPr>
            <w:hyperlink r:id="rId11" w:history="1">
              <w:r w:rsidRPr="008942BF">
                <w:rPr>
                  <w:rStyle w:val="Hyperlink"/>
                </w:rPr>
                <w:t>https://www.linkedin.com/in/brandon-davis-6a5322194</w:t>
              </w:r>
            </w:hyperlink>
          </w:p>
          <w:p w14:paraId="28472155" w14:textId="4BC53F6A" w:rsidR="00931018" w:rsidRPr="003D135F" w:rsidRDefault="00931018" w:rsidP="00931018">
            <w:pPr>
              <w:pStyle w:val="ContactInfo"/>
            </w:pPr>
            <w:hyperlink r:id="rId12" w:history="1">
              <w:r>
                <w:rPr>
                  <w:rStyle w:val="Hyperlink"/>
                </w:rPr>
                <w:t>Brandon Davis Portfolio (bdavis90.github.io)</w:t>
              </w:r>
            </w:hyperlink>
          </w:p>
        </w:tc>
      </w:tr>
      <w:tr w:rsidR="004D4E50" w14:paraId="101C14F9" w14:textId="77777777" w:rsidTr="008942BF">
        <w:trPr>
          <w:trHeight w:val="1584"/>
        </w:trPr>
        <w:tc>
          <w:tcPr>
            <w:tcW w:w="9715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4BB42640" w14:textId="77777777" w:rsidR="004D4E50" w:rsidRPr="008D169E" w:rsidRDefault="00000000" w:rsidP="008D169E">
            <w:pPr>
              <w:pStyle w:val="Heading1"/>
            </w:pPr>
            <w:sdt>
              <w:sdtPr>
                <w:id w:val="689033138"/>
                <w:placeholder>
                  <w:docPart w:val="D3076C4C34694498BC964B47C961DA6F"/>
                </w:placeholder>
                <w:temporary/>
                <w:showingPlcHdr/>
                <w15:appearance w15:val="hidden"/>
              </w:sdtPr>
              <w:sdtContent>
                <w:r w:rsidR="004D4E50" w:rsidRPr="003F1B98">
                  <w:t>Experience</w:t>
                </w:r>
              </w:sdtContent>
            </w:sdt>
          </w:p>
          <w:p w14:paraId="592C3439" w14:textId="304D4B16" w:rsidR="00F62BAE" w:rsidRPr="00C35EF0" w:rsidRDefault="003B2522" w:rsidP="003F1B98">
            <w:pPr>
              <w:pStyle w:val="Heading2"/>
            </w:pPr>
            <w:r>
              <w:t>Associate Software Engineer III</w:t>
            </w:r>
          </w:p>
          <w:p w14:paraId="30CD4921" w14:textId="18AB7160" w:rsidR="00375ABD" w:rsidRDefault="003B2522" w:rsidP="005C01CA">
            <w:pPr>
              <w:pStyle w:val="Heading3"/>
              <w:rPr>
                <w:rFonts w:ascii="Gill Sans MT" w:hAnsi="Gill Sans MT"/>
                <w:caps/>
                <w:spacing w:val="10"/>
              </w:rPr>
            </w:pPr>
            <w:proofErr w:type="spellStart"/>
            <w:r>
              <w:t>MedFuse</w:t>
            </w:r>
            <w:proofErr w:type="spellEnd"/>
            <w:r>
              <w:t xml:space="preserve"> </w:t>
            </w:r>
            <w:r w:rsidR="00375ABD">
              <w:t xml:space="preserve">| Homdel, NJ                                                                  </w:t>
            </w:r>
            <w:r>
              <w:t xml:space="preserve">                                                </w:t>
            </w:r>
            <w:r w:rsidR="00375ABD">
              <w:t>11/2020</w:t>
            </w:r>
            <w:r w:rsidR="00FC1D92">
              <w:t xml:space="preserve"> - </w:t>
            </w:r>
            <w:r w:rsidR="00375ABD">
              <w:t>07/2023</w:t>
            </w:r>
            <w:r w:rsidR="005C01CA">
              <w:t xml:space="preserve">                                                                                              </w:t>
            </w:r>
          </w:p>
          <w:p w14:paraId="7542B411" w14:textId="124777D6" w:rsidR="005C01CA" w:rsidRDefault="005C01CA" w:rsidP="00FC1D92">
            <w:pPr>
              <w:pStyle w:val="ListParagraph"/>
              <w:numPr>
                <w:ilvl w:val="0"/>
                <w:numId w:val="6"/>
              </w:numPr>
            </w:pPr>
            <w:r>
              <w:t xml:space="preserve">Created a global search UI component for the </w:t>
            </w:r>
            <w:proofErr w:type="spellStart"/>
            <w:r>
              <w:t>MedFuse</w:t>
            </w:r>
            <w:proofErr w:type="spellEnd"/>
            <w:r w:rsidR="00F4584E">
              <w:t xml:space="preserve"> </w:t>
            </w:r>
            <w:r>
              <w:t xml:space="preserve">One platform in a Blazor Server environment, utilizing </w:t>
            </w:r>
            <w:proofErr w:type="spellStart"/>
            <w:r>
              <w:t>Fluxor</w:t>
            </w:r>
            <w:proofErr w:type="spellEnd"/>
            <w:r>
              <w:t xml:space="preserve"> for efficient state management. This component filters search checkboxes, allowing customers to dynamically build and run data queries on demand.</w:t>
            </w:r>
          </w:p>
          <w:p w14:paraId="1B02D63B" w14:textId="421C5DBF" w:rsidR="005C01CA" w:rsidRDefault="005C01CA" w:rsidP="00FC1D92">
            <w:pPr>
              <w:pStyle w:val="ListParagraph"/>
              <w:numPr>
                <w:ilvl w:val="0"/>
                <w:numId w:val="6"/>
              </w:numPr>
            </w:pPr>
            <w:r>
              <w:t>Upgraded few .NET Framework projects to .NET Core, leveraging .NET Standard packages for forward-compatibility and utilizing non-blocking/asynchronous operation calls to optimize application performance.</w:t>
            </w:r>
          </w:p>
          <w:p w14:paraId="56E15832" w14:textId="3E9BB136" w:rsidR="005C01CA" w:rsidRDefault="005C01CA" w:rsidP="00FC1D92">
            <w:pPr>
              <w:pStyle w:val="ListParagraph"/>
              <w:numPr>
                <w:ilvl w:val="0"/>
                <w:numId w:val="6"/>
              </w:numPr>
            </w:pPr>
            <w:r>
              <w:t>Maintained and enhanced CLR SQL Server functions to perform REST API calls directly within SQL queries, aiming for data integration and processing capabilities.</w:t>
            </w:r>
          </w:p>
          <w:p w14:paraId="1E0149F0" w14:textId="143EB4F4" w:rsidR="005C01CA" w:rsidRDefault="005C01CA" w:rsidP="00FC1D92">
            <w:pPr>
              <w:pStyle w:val="ListParagraph"/>
              <w:numPr>
                <w:ilvl w:val="0"/>
                <w:numId w:val="6"/>
              </w:numPr>
            </w:pPr>
            <w:r>
              <w:t>Integrated Street Address API and Map API to accurately verify addresses and coordinate geo-information for Healthcare Providers (HCP).</w:t>
            </w:r>
          </w:p>
          <w:p w14:paraId="327E3283" w14:textId="3D415E9B" w:rsidR="005C01CA" w:rsidRDefault="005C01CA" w:rsidP="00FC1D92">
            <w:pPr>
              <w:pStyle w:val="ListParagraph"/>
              <w:numPr>
                <w:ilvl w:val="0"/>
                <w:numId w:val="6"/>
              </w:numPr>
            </w:pPr>
            <w:r>
              <w:t xml:space="preserve">Utilized advanced geospatial types including </w:t>
            </w:r>
            <w:proofErr w:type="spellStart"/>
            <w:r>
              <w:t>SqlGeometry</w:t>
            </w:r>
            <w:proofErr w:type="spellEnd"/>
            <w:r>
              <w:t xml:space="preserve">, </w:t>
            </w:r>
            <w:proofErr w:type="spellStart"/>
            <w:r>
              <w:t>SqlGeography</w:t>
            </w:r>
            <w:proofErr w:type="spellEnd"/>
            <w:r>
              <w:t xml:space="preserve">, and </w:t>
            </w:r>
            <w:proofErr w:type="spellStart"/>
            <w:r>
              <w:t>NetTopologySuite</w:t>
            </w:r>
            <w:proofErr w:type="spellEnd"/>
            <w:r>
              <w:t xml:space="preserve"> in C# for sophisticated spatial data processing.</w:t>
            </w:r>
          </w:p>
          <w:p w14:paraId="2E649984" w14:textId="548165B2" w:rsidR="005C01CA" w:rsidRDefault="005C01CA" w:rsidP="00FC1D92">
            <w:pPr>
              <w:pStyle w:val="ListParagraph"/>
              <w:numPr>
                <w:ilvl w:val="0"/>
                <w:numId w:val="6"/>
              </w:numPr>
            </w:pPr>
            <w:r>
              <w:t xml:space="preserve">Developed comprehensive unit tests to ensure code reliability with </w:t>
            </w:r>
            <w:proofErr w:type="spellStart"/>
            <w:r>
              <w:t>MSTest</w:t>
            </w:r>
            <w:proofErr w:type="spellEnd"/>
            <w:r>
              <w:t>.</w:t>
            </w:r>
          </w:p>
          <w:p w14:paraId="64623332" w14:textId="4D095F59" w:rsidR="005C01CA" w:rsidRDefault="005C01CA" w:rsidP="00FC1D92">
            <w:pPr>
              <w:pStyle w:val="ListParagraph"/>
              <w:numPr>
                <w:ilvl w:val="0"/>
                <w:numId w:val="6"/>
              </w:numPr>
            </w:pPr>
            <w:r>
              <w:t>Experienced in working with both Code-First and Database-First approaches in Entity Framework Core (EF Core).</w:t>
            </w:r>
          </w:p>
          <w:p w14:paraId="2652E1A1" w14:textId="7B4ACE61" w:rsidR="005C01CA" w:rsidRDefault="005C01CA" w:rsidP="00FC1D92">
            <w:pPr>
              <w:pStyle w:val="ListParagraph"/>
              <w:numPr>
                <w:ilvl w:val="0"/>
                <w:numId w:val="6"/>
              </w:numPr>
            </w:pPr>
            <w:r>
              <w:t>Wrote custom SQL Server queries and ran orchestrated workflows to generate tailored data reports, meeting specific customer requirements on demand.</w:t>
            </w:r>
          </w:p>
          <w:p w14:paraId="5B1001A6" w14:textId="38C544BB" w:rsidR="004D4E50" w:rsidRDefault="005C01CA" w:rsidP="00FC1D92">
            <w:pPr>
              <w:pStyle w:val="ListParagraph"/>
              <w:numPr>
                <w:ilvl w:val="0"/>
                <w:numId w:val="6"/>
              </w:numPr>
            </w:pPr>
            <w:r>
              <w:t>Participated in daily standups and collaborated using Git and Azure DevOps Services for version control.</w:t>
            </w:r>
          </w:p>
        </w:tc>
      </w:tr>
      <w:tr w:rsidR="000930DE" w14:paraId="03962898" w14:textId="77777777" w:rsidTr="008942BF">
        <w:trPr>
          <w:trHeight w:val="675"/>
        </w:trPr>
        <w:tc>
          <w:tcPr>
            <w:tcW w:w="9715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6247D2D5" w14:textId="77777777" w:rsidR="000930DE" w:rsidRPr="008D169E" w:rsidRDefault="00000000" w:rsidP="008D169E">
            <w:pPr>
              <w:pStyle w:val="Heading1"/>
            </w:pPr>
            <w:sdt>
              <w:sdtPr>
                <w:id w:val="1477950603"/>
                <w:placeholder>
                  <w:docPart w:val="88CD31F69F974C2380873144FF7D656B"/>
                </w:placeholder>
                <w:temporary/>
                <w:showingPlcHdr/>
                <w15:appearance w15:val="hidden"/>
              </w:sdtPr>
              <w:sdtContent>
                <w:r w:rsidR="00AD79E9" w:rsidRPr="008D169E">
                  <w:t>Education</w:t>
                </w:r>
              </w:sdtContent>
            </w:sdt>
          </w:p>
          <w:p w14:paraId="7870247F" w14:textId="240E280A" w:rsidR="00F62BAE" w:rsidRPr="00C35EF0" w:rsidRDefault="00F4584E" w:rsidP="00A30F99">
            <w:pPr>
              <w:pStyle w:val="Heading2"/>
            </w:pPr>
            <w:r>
              <w:t>BacHElor of science in game development</w:t>
            </w:r>
          </w:p>
          <w:p w14:paraId="69F250F0" w14:textId="6B45DC15" w:rsidR="000524A9" w:rsidRDefault="00FC1D92" w:rsidP="00FC1D92">
            <w:pPr>
              <w:pStyle w:val="Heading3"/>
            </w:pPr>
            <w:r>
              <w:t>Full Sail University                                                                                                                           06/2021-11/2023</w:t>
            </w:r>
          </w:p>
          <w:p w14:paraId="10180106" w14:textId="76D9881B" w:rsidR="000930DE" w:rsidRDefault="00F4584E" w:rsidP="00F4584E">
            <w:pPr>
              <w:pStyle w:val="ListBullet"/>
              <w:numPr>
                <w:ilvl w:val="0"/>
                <w:numId w:val="8"/>
              </w:numPr>
            </w:pPr>
            <w:r>
              <w:t>Accolades</w:t>
            </w:r>
            <w:r w:rsidR="00FC1D92">
              <w:t>:</w:t>
            </w:r>
            <w:r w:rsidR="00AD79E9">
              <w:t xml:space="preserve"> </w:t>
            </w:r>
            <w:r w:rsidR="00FC1D92" w:rsidRPr="00FC1D92">
              <w:t>Salutatorian, Course Director Award for Programming II</w:t>
            </w:r>
          </w:p>
          <w:p w14:paraId="1219D1E6" w14:textId="221BE9FB" w:rsidR="000930DE" w:rsidRDefault="00F4584E" w:rsidP="00F4584E">
            <w:pPr>
              <w:pStyle w:val="ListBullet"/>
              <w:numPr>
                <w:ilvl w:val="0"/>
                <w:numId w:val="8"/>
              </w:numPr>
            </w:pPr>
            <w:r>
              <w:t>GPA 3.2</w:t>
            </w:r>
          </w:p>
        </w:tc>
      </w:tr>
      <w:tr w:rsidR="00A34555" w14:paraId="3F2CBCFE" w14:textId="77777777" w:rsidTr="00A34555">
        <w:trPr>
          <w:trHeight w:val="2433"/>
        </w:trPr>
        <w:tc>
          <w:tcPr>
            <w:tcW w:w="4857" w:type="dxa"/>
            <w:tcBorders>
              <w:top w:val="single" w:sz="24" w:space="0" w:color="ACA8AA" w:themeColor="accent4"/>
            </w:tcBorders>
          </w:tcPr>
          <w:p w14:paraId="0F311763" w14:textId="77777777" w:rsidR="00A34555" w:rsidRDefault="00A34555" w:rsidP="00D832FD">
            <w:pPr>
              <w:pStyle w:val="Heading1"/>
            </w:pPr>
            <w:r>
              <w:t xml:space="preserve">Technical </w:t>
            </w:r>
            <w:sdt>
              <w:sdtPr>
                <w:id w:val="1924448501"/>
                <w:placeholder>
                  <w:docPart w:val="050436A375EE48E1B9730DDDED14D9D0"/>
                </w:placeholder>
                <w:temporary/>
                <w:showingPlcHdr/>
                <w15:appearance w15:val="hidden"/>
              </w:sdtPr>
              <w:sdtContent>
                <w:r w:rsidRPr="008D169E">
                  <w:t>Skills</w:t>
                </w:r>
              </w:sdtContent>
            </w:sdt>
          </w:p>
          <w:p w14:paraId="06626FD3" w14:textId="744804FB" w:rsidR="00A34555" w:rsidRDefault="00A34555" w:rsidP="003B2522">
            <w:pPr>
              <w:pStyle w:val="Heading2"/>
            </w:pPr>
            <w:r>
              <w:t>Web Development</w:t>
            </w:r>
          </w:p>
          <w:p w14:paraId="007A886F" w14:textId="5BEB9A5A" w:rsidR="00A34555" w:rsidRDefault="00A34555" w:rsidP="007B79D6">
            <w:pPr>
              <w:pStyle w:val="ListParagraph"/>
              <w:numPr>
                <w:ilvl w:val="0"/>
                <w:numId w:val="11"/>
              </w:numPr>
            </w:pPr>
            <w:r>
              <w:t xml:space="preserve">C#, JavaScript, HTML/CSS </w:t>
            </w:r>
          </w:p>
          <w:p w14:paraId="7DBD8D72" w14:textId="705F63AD" w:rsidR="00A34555" w:rsidRDefault="00A34555" w:rsidP="007B79D6">
            <w:pPr>
              <w:pStyle w:val="ListParagraph"/>
              <w:numPr>
                <w:ilvl w:val="0"/>
                <w:numId w:val="11"/>
              </w:numPr>
            </w:pPr>
            <w:r>
              <w:t>.NET, Asp.Net Core, MVC, Razor Page, Blazor Server</w:t>
            </w:r>
          </w:p>
          <w:p w14:paraId="393FDF53" w14:textId="4B004FC1" w:rsidR="00A34555" w:rsidRDefault="00A34555" w:rsidP="007B79D6">
            <w:pPr>
              <w:pStyle w:val="ListParagraph"/>
              <w:numPr>
                <w:ilvl w:val="0"/>
                <w:numId w:val="11"/>
              </w:numPr>
            </w:pPr>
            <w:r>
              <w:t>React</w:t>
            </w:r>
          </w:p>
          <w:p w14:paraId="4F96963C" w14:textId="77777777" w:rsidR="00A34555" w:rsidRDefault="00A34555" w:rsidP="007B79D6">
            <w:pPr>
              <w:pStyle w:val="ListParagraph"/>
              <w:numPr>
                <w:ilvl w:val="0"/>
                <w:numId w:val="11"/>
              </w:numPr>
            </w:pPr>
            <w:r>
              <w:t>Web API</w:t>
            </w:r>
          </w:p>
          <w:p w14:paraId="5F0E4B98" w14:textId="77777777" w:rsidR="00A34555" w:rsidRDefault="00A34555" w:rsidP="00A34555">
            <w:pPr>
              <w:pStyle w:val="ListParagraph"/>
              <w:numPr>
                <w:ilvl w:val="0"/>
                <w:numId w:val="11"/>
              </w:numPr>
            </w:pPr>
            <w:r>
              <w:t xml:space="preserve">Entity Framework Core, </w:t>
            </w:r>
          </w:p>
          <w:p w14:paraId="4276F137" w14:textId="41A765F2" w:rsidR="00A34555" w:rsidRDefault="00A34555" w:rsidP="00A34555">
            <w:pPr>
              <w:pStyle w:val="ListParagraph"/>
              <w:numPr>
                <w:ilvl w:val="0"/>
                <w:numId w:val="11"/>
              </w:numPr>
            </w:pPr>
            <w:r>
              <w:t>SQL/TSQL</w:t>
            </w:r>
          </w:p>
          <w:p w14:paraId="4480BA1E" w14:textId="594E9439" w:rsidR="00A34555" w:rsidRDefault="00A34555" w:rsidP="007B79D6">
            <w:pPr>
              <w:pStyle w:val="ListParagraph"/>
              <w:numPr>
                <w:ilvl w:val="0"/>
                <w:numId w:val="11"/>
              </w:numPr>
            </w:pPr>
            <w:r>
              <w:t>SSMS</w:t>
            </w:r>
            <w:r w:rsidR="00C618C3">
              <w:t>, Visual Studio</w:t>
            </w:r>
            <w:r w:rsidR="00136436">
              <w:t>, Azure</w:t>
            </w:r>
          </w:p>
        </w:tc>
        <w:tc>
          <w:tcPr>
            <w:tcW w:w="4858" w:type="dxa"/>
            <w:gridSpan w:val="2"/>
            <w:tcBorders>
              <w:top w:val="single" w:sz="24" w:space="0" w:color="ACA8AA" w:themeColor="accent4"/>
            </w:tcBorders>
          </w:tcPr>
          <w:p w14:paraId="160654D7" w14:textId="77777777" w:rsidR="00A34555" w:rsidRDefault="00A34555" w:rsidP="00221AB2">
            <w:pPr>
              <w:pStyle w:val="Heading2"/>
            </w:pPr>
          </w:p>
          <w:p w14:paraId="04D324BE" w14:textId="4A68154F" w:rsidR="00A34555" w:rsidRDefault="00A34555" w:rsidP="00221AB2">
            <w:pPr>
              <w:pStyle w:val="Heading2"/>
            </w:pPr>
            <w:r>
              <w:t>GaME Development</w:t>
            </w:r>
          </w:p>
          <w:p w14:paraId="333536D6" w14:textId="77777777" w:rsidR="00A34555" w:rsidRDefault="00A34555" w:rsidP="00221AB2">
            <w:pPr>
              <w:pStyle w:val="ListParagraph"/>
              <w:numPr>
                <w:ilvl w:val="0"/>
                <w:numId w:val="11"/>
              </w:numPr>
            </w:pPr>
            <w:r>
              <w:t>C++</w:t>
            </w:r>
          </w:p>
          <w:p w14:paraId="0CBE3C83" w14:textId="5726033F" w:rsidR="00A34555" w:rsidRDefault="00A34555" w:rsidP="00221AB2">
            <w:pPr>
              <w:pStyle w:val="ListParagraph"/>
              <w:numPr>
                <w:ilvl w:val="0"/>
                <w:numId w:val="11"/>
              </w:numPr>
            </w:pPr>
            <w:r>
              <w:t>3D Math</w:t>
            </w:r>
            <w:r w:rsidR="00BE74B7">
              <w:t xml:space="preserve"> Programming</w:t>
            </w:r>
          </w:p>
          <w:p w14:paraId="32A00000" w14:textId="6D87EB2C" w:rsidR="00A34555" w:rsidRPr="007B79D6" w:rsidRDefault="00A34555" w:rsidP="00393E3C">
            <w:pPr>
              <w:pStyle w:val="ListParagraph"/>
              <w:numPr>
                <w:ilvl w:val="0"/>
                <w:numId w:val="11"/>
              </w:numPr>
            </w:pPr>
            <w:r>
              <w:t>Unity, Unreal Engine, Godot</w:t>
            </w:r>
          </w:p>
        </w:tc>
      </w:tr>
    </w:tbl>
    <w:p w14:paraId="6CC0AF55" w14:textId="757651CC" w:rsidR="00A34555" w:rsidRDefault="001769BB" w:rsidP="00A34555">
      <w:pPr>
        <w:pStyle w:val="Heading2"/>
      </w:pPr>
      <w:r>
        <w:t>SOFTEWARE</w:t>
      </w:r>
      <w:r w:rsidR="00A34555">
        <w:t xml:space="preserve"> Development</w:t>
      </w:r>
    </w:p>
    <w:p w14:paraId="09688F76" w14:textId="1A5F4357" w:rsidR="00BE74B7" w:rsidRPr="00BE74B7" w:rsidRDefault="00BE74B7" w:rsidP="001769BB">
      <w:pPr>
        <w:pStyle w:val="ListParagraph"/>
        <w:numPr>
          <w:ilvl w:val="0"/>
          <w:numId w:val="11"/>
        </w:numPr>
      </w:pPr>
      <w:r w:rsidRPr="00BE74B7">
        <w:t>Python</w:t>
      </w:r>
    </w:p>
    <w:p w14:paraId="247B61B1" w14:textId="3B496305" w:rsidR="00D832FD" w:rsidRPr="001769BB" w:rsidRDefault="001769BB" w:rsidP="001769BB">
      <w:pPr>
        <w:pStyle w:val="ListParagraph"/>
        <w:numPr>
          <w:ilvl w:val="0"/>
          <w:numId w:val="11"/>
        </w:numPr>
        <w:rPr>
          <w:b/>
          <w:bCs/>
        </w:rPr>
      </w:pPr>
      <w:r>
        <w:t>Object-Oriented Programming</w:t>
      </w:r>
    </w:p>
    <w:p w14:paraId="7A875CD5" w14:textId="7B6F5A8B" w:rsidR="001769BB" w:rsidRPr="00BE74B7" w:rsidRDefault="00BE74B7" w:rsidP="00BE74B7">
      <w:pPr>
        <w:pStyle w:val="ListParagraph"/>
        <w:numPr>
          <w:ilvl w:val="0"/>
          <w:numId w:val="11"/>
        </w:numPr>
        <w:rPr>
          <w:b/>
          <w:bCs/>
        </w:rPr>
      </w:pPr>
      <w:r>
        <w:t>Data-Oriented Programming</w:t>
      </w:r>
    </w:p>
    <w:sectPr w:rsidR="001769BB" w:rsidRPr="00BE74B7" w:rsidSect="001D409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37D979" w14:textId="77777777" w:rsidR="00A25C92" w:rsidRDefault="00A25C92" w:rsidP="001D4099">
      <w:pPr>
        <w:spacing w:line="240" w:lineRule="auto"/>
      </w:pPr>
      <w:r>
        <w:separator/>
      </w:r>
    </w:p>
  </w:endnote>
  <w:endnote w:type="continuationSeparator" w:id="0">
    <w:p w14:paraId="77E483ED" w14:textId="77777777" w:rsidR="00A25C92" w:rsidRDefault="00A25C92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5903D" w14:textId="77777777" w:rsidR="001D4099" w:rsidRDefault="001D4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DCF5" w14:textId="77777777" w:rsidR="001D4099" w:rsidRDefault="001D40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78905" w14:textId="77777777" w:rsidR="001D4099" w:rsidRDefault="001D4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DC0F3" w14:textId="77777777" w:rsidR="00A25C92" w:rsidRDefault="00A25C92" w:rsidP="001D4099">
      <w:pPr>
        <w:spacing w:line="240" w:lineRule="auto"/>
      </w:pPr>
      <w:r>
        <w:separator/>
      </w:r>
    </w:p>
  </w:footnote>
  <w:footnote w:type="continuationSeparator" w:id="0">
    <w:p w14:paraId="353F5BCB" w14:textId="77777777" w:rsidR="00A25C92" w:rsidRDefault="00A25C92" w:rsidP="001D4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4399A" w14:textId="77777777" w:rsidR="001D4099" w:rsidRDefault="001D40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E3456" w14:textId="77777777" w:rsidR="001D4099" w:rsidRDefault="001D40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4AE0F" w14:textId="77777777" w:rsidR="001D4099" w:rsidRDefault="001D4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D987807"/>
    <w:multiLevelType w:val="hybridMultilevel"/>
    <w:tmpl w:val="D8386976"/>
    <w:lvl w:ilvl="0" w:tplc="8F4864CC">
      <w:numFmt w:val="bullet"/>
      <w:lvlText w:val="•"/>
      <w:lvlJc w:val="left"/>
      <w:pPr>
        <w:ind w:left="36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7F94387"/>
    <w:multiLevelType w:val="hybridMultilevel"/>
    <w:tmpl w:val="E4D455FE"/>
    <w:lvl w:ilvl="0" w:tplc="8F4864CC">
      <w:numFmt w:val="bullet"/>
      <w:lvlText w:val="•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7474A"/>
    <w:multiLevelType w:val="hybridMultilevel"/>
    <w:tmpl w:val="4910758C"/>
    <w:lvl w:ilvl="0" w:tplc="8F4864CC">
      <w:numFmt w:val="bullet"/>
      <w:lvlText w:val="•"/>
      <w:lvlJc w:val="left"/>
      <w:pPr>
        <w:ind w:left="36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A43444"/>
    <w:multiLevelType w:val="hybridMultilevel"/>
    <w:tmpl w:val="F638580E"/>
    <w:lvl w:ilvl="0" w:tplc="8F4864CC">
      <w:numFmt w:val="bullet"/>
      <w:lvlText w:val="•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863E5"/>
    <w:multiLevelType w:val="hybridMultilevel"/>
    <w:tmpl w:val="11867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4956A07"/>
    <w:multiLevelType w:val="hybridMultilevel"/>
    <w:tmpl w:val="45A42A3C"/>
    <w:lvl w:ilvl="0" w:tplc="8F4864CC">
      <w:numFmt w:val="bullet"/>
      <w:lvlText w:val="•"/>
      <w:lvlJc w:val="left"/>
      <w:pPr>
        <w:ind w:left="360" w:hanging="360"/>
      </w:pPr>
      <w:rPr>
        <w:rFonts w:ascii="Gill Sans MT" w:eastAsiaTheme="minorHAnsi" w:hAnsi="Gill Sans MT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F514AC"/>
    <w:multiLevelType w:val="hybridMultilevel"/>
    <w:tmpl w:val="5E044F20"/>
    <w:lvl w:ilvl="0" w:tplc="8F4864CC">
      <w:numFmt w:val="bullet"/>
      <w:lvlText w:val="•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A355C"/>
    <w:multiLevelType w:val="hybridMultilevel"/>
    <w:tmpl w:val="7E0C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0"/>
  </w:num>
  <w:num w:numId="2" w16cid:durableId="1475752314">
    <w:abstractNumId w:val="7"/>
  </w:num>
  <w:num w:numId="3" w16cid:durableId="1017973236">
    <w:abstractNumId w:val="2"/>
  </w:num>
  <w:num w:numId="4" w16cid:durableId="741293339">
    <w:abstractNumId w:val="10"/>
  </w:num>
  <w:num w:numId="5" w16cid:durableId="2140494798">
    <w:abstractNumId w:val="5"/>
  </w:num>
  <w:num w:numId="6" w16cid:durableId="2135560720">
    <w:abstractNumId w:val="4"/>
  </w:num>
  <w:num w:numId="7" w16cid:durableId="1959405542">
    <w:abstractNumId w:val="6"/>
  </w:num>
  <w:num w:numId="8" w16cid:durableId="1721250366">
    <w:abstractNumId w:val="8"/>
  </w:num>
  <w:num w:numId="9" w16cid:durableId="916090106">
    <w:abstractNumId w:val="9"/>
  </w:num>
  <w:num w:numId="10" w16cid:durableId="1601790572">
    <w:abstractNumId w:val="3"/>
  </w:num>
  <w:num w:numId="11" w16cid:durableId="127091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3F"/>
    <w:rsid w:val="000524A9"/>
    <w:rsid w:val="000728A9"/>
    <w:rsid w:val="000761F2"/>
    <w:rsid w:val="000930DE"/>
    <w:rsid w:val="000C54D5"/>
    <w:rsid w:val="000E1FE9"/>
    <w:rsid w:val="00136436"/>
    <w:rsid w:val="001769BB"/>
    <w:rsid w:val="00180710"/>
    <w:rsid w:val="001B013A"/>
    <w:rsid w:val="001D4099"/>
    <w:rsid w:val="001D7755"/>
    <w:rsid w:val="001E175A"/>
    <w:rsid w:val="002203E2"/>
    <w:rsid w:val="00221AB2"/>
    <w:rsid w:val="00222532"/>
    <w:rsid w:val="00274B36"/>
    <w:rsid w:val="00285F5A"/>
    <w:rsid w:val="002A1697"/>
    <w:rsid w:val="002C06D6"/>
    <w:rsid w:val="002E20F3"/>
    <w:rsid w:val="0030456C"/>
    <w:rsid w:val="00375ABD"/>
    <w:rsid w:val="00382EA8"/>
    <w:rsid w:val="00393E3C"/>
    <w:rsid w:val="003B2522"/>
    <w:rsid w:val="003D135F"/>
    <w:rsid w:val="003F1B98"/>
    <w:rsid w:val="004110F2"/>
    <w:rsid w:val="004303D4"/>
    <w:rsid w:val="004762D9"/>
    <w:rsid w:val="00485337"/>
    <w:rsid w:val="004B619A"/>
    <w:rsid w:val="004D2889"/>
    <w:rsid w:val="004D4E50"/>
    <w:rsid w:val="00510684"/>
    <w:rsid w:val="005937B7"/>
    <w:rsid w:val="005C01CA"/>
    <w:rsid w:val="005F56A3"/>
    <w:rsid w:val="00615397"/>
    <w:rsid w:val="00643E15"/>
    <w:rsid w:val="006661AD"/>
    <w:rsid w:val="006D15E3"/>
    <w:rsid w:val="006F747B"/>
    <w:rsid w:val="00715DF8"/>
    <w:rsid w:val="00780B8E"/>
    <w:rsid w:val="007A6961"/>
    <w:rsid w:val="007A6CDA"/>
    <w:rsid w:val="007B79D6"/>
    <w:rsid w:val="007E2006"/>
    <w:rsid w:val="00823601"/>
    <w:rsid w:val="00827689"/>
    <w:rsid w:val="00865C32"/>
    <w:rsid w:val="00867C58"/>
    <w:rsid w:val="00880CB6"/>
    <w:rsid w:val="00886679"/>
    <w:rsid w:val="008942BF"/>
    <w:rsid w:val="008B4069"/>
    <w:rsid w:val="008D169E"/>
    <w:rsid w:val="008E1617"/>
    <w:rsid w:val="00931018"/>
    <w:rsid w:val="009D1FF3"/>
    <w:rsid w:val="00A25C92"/>
    <w:rsid w:val="00A30F99"/>
    <w:rsid w:val="00A34555"/>
    <w:rsid w:val="00A40DEC"/>
    <w:rsid w:val="00A66AFF"/>
    <w:rsid w:val="00AC4871"/>
    <w:rsid w:val="00AD79E9"/>
    <w:rsid w:val="00AE301D"/>
    <w:rsid w:val="00B877AA"/>
    <w:rsid w:val="00BE74B7"/>
    <w:rsid w:val="00BF0AAB"/>
    <w:rsid w:val="00BF6D75"/>
    <w:rsid w:val="00C35EF0"/>
    <w:rsid w:val="00C42213"/>
    <w:rsid w:val="00C44C24"/>
    <w:rsid w:val="00C618C3"/>
    <w:rsid w:val="00C8220A"/>
    <w:rsid w:val="00C94CF5"/>
    <w:rsid w:val="00CA06D0"/>
    <w:rsid w:val="00CA7A3F"/>
    <w:rsid w:val="00CB6D4C"/>
    <w:rsid w:val="00CC0FFE"/>
    <w:rsid w:val="00CE3B09"/>
    <w:rsid w:val="00D424A3"/>
    <w:rsid w:val="00D832FD"/>
    <w:rsid w:val="00D86211"/>
    <w:rsid w:val="00D92978"/>
    <w:rsid w:val="00DB6B87"/>
    <w:rsid w:val="00EA604D"/>
    <w:rsid w:val="00F163A0"/>
    <w:rsid w:val="00F255EB"/>
    <w:rsid w:val="00F42731"/>
    <w:rsid w:val="00F4584E"/>
    <w:rsid w:val="00F62BAE"/>
    <w:rsid w:val="00F92CA8"/>
    <w:rsid w:val="00FA3628"/>
    <w:rsid w:val="00FC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70E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5F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942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8942BF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375AB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bdavis90.github.io/Portfolio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brandon-davis-6a5322194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github.com/Bdavis90%20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81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3076C4C34694498BC964B47C961D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71971-ECAE-4FF7-AD5C-7FA9529E3ECB}"/>
      </w:docPartPr>
      <w:docPartBody>
        <w:p w:rsidR="008D41CD" w:rsidRDefault="00000000">
          <w:pPr>
            <w:pStyle w:val="D3076C4C34694498BC964B47C961DA6F"/>
          </w:pPr>
          <w:r w:rsidRPr="003F1B98">
            <w:t>Experience</w:t>
          </w:r>
        </w:p>
      </w:docPartBody>
    </w:docPart>
    <w:docPart>
      <w:docPartPr>
        <w:name w:val="88CD31F69F974C2380873144FF7D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7378A-9AD1-4CCA-938E-461C4C430F3A}"/>
      </w:docPartPr>
      <w:docPartBody>
        <w:p w:rsidR="008D41CD" w:rsidRDefault="00000000">
          <w:pPr>
            <w:pStyle w:val="88CD31F69F974C2380873144FF7D656B"/>
          </w:pPr>
          <w:r w:rsidRPr="008D169E">
            <w:t>Education</w:t>
          </w:r>
        </w:p>
      </w:docPartBody>
    </w:docPart>
    <w:docPart>
      <w:docPartPr>
        <w:name w:val="050436A375EE48E1B9730DDDED14D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7FB99-D3D3-4F31-8667-5758DB37DAE3}"/>
      </w:docPartPr>
      <w:docPartBody>
        <w:p w:rsidR="008D41CD" w:rsidRDefault="004E676C" w:rsidP="004E676C">
          <w:pPr>
            <w:pStyle w:val="050436A375EE48E1B9730DDDED14D9D0"/>
          </w:pPr>
          <w:r w:rsidRPr="008D169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6C"/>
    <w:rsid w:val="004E676C"/>
    <w:rsid w:val="005E66E7"/>
    <w:rsid w:val="008D41CD"/>
    <w:rsid w:val="00AE301D"/>
    <w:rsid w:val="00CB6D4C"/>
    <w:rsid w:val="00CB74AD"/>
    <w:rsid w:val="00D424A3"/>
    <w:rsid w:val="00D6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076C4C34694498BC964B47C961DA6F">
    <w:name w:val="D3076C4C34694498BC964B47C961DA6F"/>
  </w:style>
  <w:style w:type="paragraph" w:customStyle="1" w:styleId="88CD31F69F974C2380873144FF7D656B">
    <w:name w:val="88CD31F69F974C2380873144FF7D656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50436A375EE48E1B9730DDDED14D9D0">
    <w:name w:val="050436A375EE48E1B9730DDDED14D9D0"/>
    <w:rsid w:val="004E67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resume.dotx</Template>
  <TotalTime>0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2024-05-25T23:44:00Z</dcterms:created>
  <dcterms:modified xsi:type="dcterms:W3CDTF">2024-12-08T20:56:00Z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